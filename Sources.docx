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913E" w14:textId="59724106" w:rsidR="00000000" w:rsidRPr="00E129EE" w:rsidRDefault="00E129EE">
      <w:pPr>
        <w:pStyle w:val="af8"/>
        <w:rPr>
          <w:rFonts w:ascii="Times New Roman" w:hAnsi="Times New Roman" w:cs="Times New Roman"/>
        </w:rPr>
      </w:pPr>
      <w:r w:rsidRPr="00E129EE">
        <w:rPr>
          <w:rFonts w:ascii="Times New Roman" w:hAnsi="Times New Roman" w:cs="Times New Roman"/>
        </w:rPr>
        <w:t>Sources</w:t>
      </w:r>
    </w:p>
    <w:p w14:paraId="45300AD4" w14:textId="5F1C4B1E" w:rsidR="00E129EE" w:rsidRPr="00E129EE" w:rsidRDefault="00E129EE" w:rsidP="00E129EE">
      <w:pPr>
        <w:pStyle w:val="af9"/>
        <w:rPr>
          <w:rFonts w:ascii="Times New Roman" w:hAnsi="Times New Roman" w:cs="Times New Roman" w:hint="eastAsia"/>
          <w:sz w:val="36"/>
          <w:szCs w:val="36"/>
        </w:rPr>
      </w:pPr>
      <w:r w:rsidRPr="00E129EE">
        <w:rPr>
          <w:rFonts w:ascii="Times New Roman" w:hAnsi="Times New Roman" w:cs="Times New Roman"/>
          <w:sz w:val="36"/>
          <w:szCs w:val="36"/>
        </w:rPr>
        <w:t>Source code and project log files</w:t>
      </w:r>
    </w:p>
    <w:p w14:paraId="378E310B" w14:textId="77777777" w:rsidR="00000000" w:rsidRDefault="00000000">
      <w:r>
        <w:rPr>
          <w:rFonts w:hint="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F1A4EA" wp14:editId="40BD83A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36576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C5214" w14:textId="6B3D2626" w:rsidR="00000000" w:rsidRPr="00E23949" w:rsidRDefault="00E129EE">
      <w:pPr>
        <w:pStyle w:val="afb"/>
        <w:rPr>
          <w:rFonts w:ascii="Times New Roman" w:hAnsi="Times New Roman" w:cs="Times New Roman"/>
        </w:rPr>
      </w:pPr>
      <w:proofErr w:type="spellStart"/>
      <w:r w:rsidRPr="00E23949">
        <w:rPr>
          <w:rFonts w:ascii="Times New Roman" w:hAnsi="Times New Roman" w:cs="Times New Roman"/>
        </w:rPr>
        <w:t>CodeNoob</w:t>
      </w:r>
      <w:proofErr w:type="spellEnd"/>
      <w:r w:rsidRPr="00E23949">
        <w:rPr>
          <w:rFonts w:ascii="Times New Roman" w:hAnsi="Times New Roman" w:cs="Times New Roman"/>
        </w:rPr>
        <w:t xml:space="preserve"> Ascend</w:t>
      </w:r>
    </w:p>
    <w:p w14:paraId="3EE5B65D" w14:textId="77777777" w:rsidR="00000000" w:rsidRDefault="00000000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2E61D9FA" w14:textId="1EFD030B" w:rsidR="00000000" w:rsidRPr="00E23949" w:rsidRDefault="00E129EE" w:rsidP="00E23949">
          <w:pPr>
            <w:pStyle w:val="TOC"/>
            <w:rPr>
              <w:rFonts w:hint="eastAsia"/>
            </w:rPr>
          </w:pPr>
          <w:r>
            <w:rPr>
              <w:rStyle w:val="a9"/>
              <w:rFonts w:hint="eastAsia"/>
            </w:rPr>
            <w:t>CAtalogs</w:t>
          </w:r>
          <w:r w:rsidR="00000000">
            <w:rPr>
              <w:rStyle w:val="a9"/>
            </w:rPr>
            <w:br/>
          </w:r>
          <w:r w:rsidR="00000000">
            <w:rPr>
              <w:noProof/>
            </w:rPr>
            <w:fldChar w:fldCharType="begin"/>
          </w:r>
          <w:r w:rsidR="00000000">
            <w:instrText xml:space="preserve"> TOC \o "1-3" \u </w:instrText>
          </w:r>
          <w:r w:rsidR="00000000">
            <w:rPr>
              <w:noProof/>
            </w:rPr>
            <w:fldChar w:fldCharType="separate"/>
          </w:r>
        </w:p>
        <w:p w14:paraId="7AF4073C" w14:textId="781A4506" w:rsidR="00000000" w:rsidRDefault="00E23949">
          <w:pPr>
            <w:pStyle w:val="TOC2"/>
            <w:rPr>
              <w:bCs w:val="0"/>
              <w:noProof/>
              <w:color w:val="auto"/>
              <w:sz w:val="22"/>
              <w:szCs w:val="22"/>
            </w:rPr>
          </w:pPr>
          <w:r w:rsidRPr="00E23949">
            <w:rPr>
              <w:noProof/>
            </w:rPr>
            <w:t>Site source file links</w:t>
          </w:r>
          <w:r w:rsidR="00000000">
            <w:rPr>
              <w:noProof/>
            </w:rPr>
            <w:tab/>
          </w:r>
          <w:r>
            <w:rPr>
              <w:noProof/>
            </w:rPr>
            <w:t>3</w:t>
          </w:r>
        </w:p>
        <w:p w14:paraId="7EC68A92" w14:textId="5FBA84EC" w:rsidR="00000000" w:rsidRDefault="00E23949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rFonts w:hint="eastAsia"/>
              <w:noProof/>
            </w:rPr>
            <w:t>Project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record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file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links</w:t>
          </w:r>
          <w:r w:rsidR="00000000">
            <w:rPr>
              <w:noProof/>
            </w:rPr>
            <w:tab/>
          </w:r>
          <w:r>
            <w:rPr>
              <w:noProof/>
            </w:rPr>
            <w:t>3</w:t>
          </w:r>
        </w:p>
        <w:p w14:paraId="35A1CDA7" w14:textId="3B82E81C" w:rsidR="00000000" w:rsidRDefault="00000000">
          <w:pPr>
            <w:rPr>
              <w:rFonts w:hint="eastAsia"/>
            </w:rPr>
            <w:sectPr w:rsidR="00D22D35">
              <w:pgSz w:w="11907" w:h="1683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7F45DA96" w14:textId="6D6F7A18" w:rsidR="00E23949" w:rsidRDefault="00E23949" w:rsidP="00E129E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23949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68ABCD06" wp14:editId="2BE54A6E">
            <wp:extent cx="5274945" cy="801370"/>
            <wp:effectExtent l="0" t="0" r="0" b="0"/>
            <wp:docPr id="1324246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46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691" cy="8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EEAD" w14:textId="118A3CA9" w:rsidR="00E129EE" w:rsidRPr="00E23949" w:rsidRDefault="00E129EE" w:rsidP="00E129E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23949">
        <w:rPr>
          <w:rFonts w:ascii="Times New Roman" w:hAnsi="Times New Roman" w:cs="Times New Roman"/>
          <w:b/>
          <w:bCs/>
          <w:sz w:val="40"/>
          <w:szCs w:val="40"/>
        </w:rPr>
        <w:t>Website source code:</w:t>
      </w:r>
    </w:p>
    <w:p w14:paraId="63B9BDD6" w14:textId="3CD0994B" w:rsidR="00E129EE" w:rsidRDefault="00E129EE" w:rsidP="00E129EE">
      <w:hyperlink r:id="rId14" w:history="1">
        <w:r w:rsidRPr="00CB5223">
          <w:rPr>
            <w:rStyle w:val="aff"/>
          </w:rPr>
          <w:t>https://drive.google.com/drive/folders/1VyZruUDoeOBpSaqAtGcfzqMKPaV7Wa0S?usp=drive_link</w:t>
        </w:r>
      </w:hyperlink>
    </w:p>
    <w:p w14:paraId="48FBF18C" w14:textId="77777777" w:rsidR="00E129EE" w:rsidRDefault="00E129EE" w:rsidP="00E129EE"/>
    <w:p w14:paraId="24751164" w14:textId="1D7C8538" w:rsidR="00E129EE" w:rsidRPr="00E23949" w:rsidRDefault="00E129EE" w:rsidP="00E129E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23949">
        <w:rPr>
          <w:rFonts w:ascii="Times New Roman" w:hAnsi="Times New Roman" w:cs="Times New Roman"/>
          <w:b/>
          <w:bCs/>
          <w:sz w:val="40"/>
          <w:szCs w:val="40"/>
        </w:rPr>
        <w:t>Meeting content preparation:</w:t>
      </w:r>
    </w:p>
    <w:p w14:paraId="67BB7DD7" w14:textId="59C13B1B" w:rsidR="00E129EE" w:rsidRDefault="00E129EE" w:rsidP="00E129EE">
      <w:hyperlink r:id="rId15" w:history="1">
        <w:r w:rsidRPr="00CB5223">
          <w:rPr>
            <w:rStyle w:val="aff"/>
          </w:rPr>
          <w:t>https://drive.google.com/drive/folders/1IXr3mQJtImw_tz4YTyAnEYd3s3mAVB0r?usp=drive_link</w:t>
        </w:r>
      </w:hyperlink>
    </w:p>
    <w:p w14:paraId="46436300" w14:textId="5BA664C9" w:rsidR="00E129EE" w:rsidRPr="00E23949" w:rsidRDefault="00E129EE" w:rsidP="00E23949">
      <w:pPr>
        <w:pStyle w:val="afd"/>
        <w:rPr>
          <w:i/>
          <w:iCs/>
          <w:color w:val="DC6206" w:themeColor="accent3" w:themeShade="BF"/>
          <w:lang w:val="en-US"/>
        </w:rPr>
      </w:pPr>
      <w:r w:rsidRPr="00E23949">
        <w:rPr>
          <w:i/>
          <w:iCs/>
          <w:color w:val="DC6206" w:themeColor="accent3" w:themeShade="BF"/>
          <w:lang w:val="en-US"/>
        </w:rPr>
        <w:t>(</w:t>
      </w:r>
      <w:r w:rsidRPr="00E23949">
        <w:rPr>
          <w:rFonts w:hint="eastAsia"/>
          <w:i/>
          <w:iCs/>
          <w:color w:val="DC6206" w:themeColor="accent3" w:themeShade="BF"/>
          <w:lang w:val="en-US"/>
        </w:rPr>
        <w:t>N</w:t>
      </w:r>
      <w:r w:rsidRPr="00E23949">
        <w:rPr>
          <w:i/>
          <w:iCs/>
          <w:color w:val="DC6206" w:themeColor="accent3" w:themeShade="BF"/>
          <w:lang w:val="en-US"/>
        </w:rPr>
        <w:t>ote</w:t>
      </w:r>
      <w:r w:rsidRPr="00E23949">
        <w:rPr>
          <w:i/>
          <w:iCs/>
          <w:color w:val="DC6206" w:themeColor="accent3" w:themeShade="BF"/>
          <w:lang w:val="en-US"/>
        </w:rPr>
        <w:t xml:space="preserve">: </w:t>
      </w:r>
      <w:r w:rsidR="00E23949" w:rsidRPr="00E23949">
        <w:rPr>
          <w:i/>
          <w:iCs/>
          <w:color w:val="DC6206" w:themeColor="accent3" w:themeShade="BF"/>
          <w:lang w:val="en-US"/>
        </w:rPr>
        <w:t>File names ending in ".key" may be Keynote for Apple systems, other systems may not be able to open properly!</w:t>
      </w:r>
      <w:r w:rsidRPr="00E23949">
        <w:rPr>
          <w:i/>
          <w:iCs/>
          <w:color w:val="DC6206" w:themeColor="accent3" w:themeShade="BF"/>
          <w:lang w:val="en-US"/>
        </w:rPr>
        <w:t>)</w:t>
      </w:r>
    </w:p>
    <w:sectPr w:rsidR="00E129EE" w:rsidRPr="00E23949">
      <w:footerReference w:type="default" r:id="rId16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1A62" w14:textId="77777777" w:rsidR="00100F7A" w:rsidRDefault="00100F7A">
      <w:pPr>
        <w:spacing w:after="0" w:line="240" w:lineRule="auto"/>
      </w:pPr>
      <w:r>
        <w:separator/>
      </w:r>
    </w:p>
  </w:endnote>
  <w:endnote w:type="continuationSeparator" w:id="0">
    <w:p w14:paraId="5BE4A941" w14:textId="77777777" w:rsidR="00100F7A" w:rsidRDefault="0010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9D1EF" w14:textId="77777777" w:rsidR="00000000" w:rsidRDefault="00000000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DD7E" w14:textId="77777777" w:rsidR="00100F7A" w:rsidRDefault="00100F7A">
      <w:pPr>
        <w:spacing w:after="0" w:line="240" w:lineRule="auto"/>
      </w:pPr>
      <w:r>
        <w:separator/>
      </w:r>
    </w:p>
  </w:footnote>
  <w:footnote w:type="continuationSeparator" w:id="0">
    <w:p w14:paraId="08700221" w14:textId="77777777" w:rsidR="00100F7A" w:rsidRDefault="00100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066479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A6603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008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C5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0B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EC75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CB7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65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C65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49F4883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1624E520">
      <w:start w:val="1"/>
      <w:numFmt w:val="lowerLetter"/>
      <w:lvlText w:val="%2."/>
      <w:lvlJc w:val="left"/>
      <w:pPr>
        <w:ind w:left="1440" w:hanging="360"/>
      </w:pPr>
    </w:lvl>
    <w:lvl w:ilvl="2" w:tplc="82E87A16">
      <w:start w:val="1"/>
      <w:numFmt w:val="lowerRoman"/>
      <w:lvlText w:val="%3."/>
      <w:lvlJc w:val="right"/>
      <w:pPr>
        <w:ind w:left="2160" w:hanging="180"/>
      </w:pPr>
    </w:lvl>
    <w:lvl w:ilvl="3" w:tplc="3648B718">
      <w:start w:val="1"/>
      <w:numFmt w:val="decimal"/>
      <w:lvlText w:val="%4."/>
      <w:lvlJc w:val="left"/>
      <w:pPr>
        <w:ind w:left="2880" w:hanging="360"/>
      </w:pPr>
    </w:lvl>
    <w:lvl w:ilvl="4" w:tplc="C6180030" w:tentative="1">
      <w:start w:val="1"/>
      <w:numFmt w:val="lowerLetter"/>
      <w:lvlText w:val="%5."/>
      <w:lvlJc w:val="left"/>
      <w:pPr>
        <w:ind w:left="3600" w:hanging="360"/>
      </w:pPr>
    </w:lvl>
    <w:lvl w:ilvl="5" w:tplc="7FB230DE" w:tentative="1">
      <w:start w:val="1"/>
      <w:numFmt w:val="lowerRoman"/>
      <w:lvlText w:val="%6."/>
      <w:lvlJc w:val="right"/>
      <w:pPr>
        <w:ind w:left="4320" w:hanging="180"/>
      </w:pPr>
    </w:lvl>
    <w:lvl w:ilvl="6" w:tplc="FD36A4C6" w:tentative="1">
      <w:start w:val="1"/>
      <w:numFmt w:val="decimal"/>
      <w:lvlText w:val="%7."/>
      <w:lvlJc w:val="left"/>
      <w:pPr>
        <w:ind w:left="5040" w:hanging="360"/>
      </w:pPr>
    </w:lvl>
    <w:lvl w:ilvl="7" w:tplc="C19ACC14" w:tentative="1">
      <w:start w:val="1"/>
      <w:numFmt w:val="lowerLetter"/>
      <w:lvlText w:val="%8."/>
      <w:lvlJc w:val="left"/>
      <w:pPr>
        <w:ind w:left="5760" w:hanging="360"/>
      </w:pPr>
    </w:lvl>
    <w:lvl w:ilvl="8" w:tplc="DA7A29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79448AF2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D4C2B0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E41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27A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CB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DC0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5B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4F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8026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18782">
    <w:abstractNumId w:val="9"/>
  </w:num>
  <w:num w:numId="2" w16cid:durableId="453715517">
    <w:abstractNumId w:val="10"/>
  </w:num>
  <w:num w:numId="3" w16cid:durableId="683701648">
    <w:abstractNumId w:val="10"/>
  </w:num>
  <w:num w:numId="4" w16cid:durableId="410197412">
    <w:abstractNumId w:val="10"/>
  </w:num>
  <w:num w:numId="5" w16cid:durableId="1531726974">
    <w:abstractNumId w:val="10"/>
  </w:num>
  <w:num w:numId="6" w16cid:durableId="1055474356">
    <w:abstractNumId w:val="8"/>
  </w:num>
  <w:num w:numId="7" w16cid:durableId="1405029761">
    <w:abstractNumId w:val="12"/>
  </w:num>
  <w:num w:numId="8" w16cid:durableId="2000620572">
    <w:abstractNumId w:val="7"/>
  </w:num>
  <w:num w:numId="9" w16cid:durableId="300503266">
    <w:abstractNumId w:val="6"/>
  </w:num>
  <w:num w:numId="10" w16cid:durableId="1032152428">
    <w:abstractNumId w:val="5"/>
  </w:num>
  <w:num w:numId="11" w16cid:durableId="435911193">
    <w:abstractNumId w:val="4"/>
  </w:num>
  <w:num w:numId="12" w16cid:durableId="550121139">
    <w:abstractNumId w:val="3"/>
  </w:num>
  <w:num w:numId="13" w16cid:durableId="304965967">
    <w:abstractNumId w:val="2"/>
  </w:num>
  <w:num w:numId="14" w16cid:durableId="741484737">
    <w:abstractNumId w:val="1"/>
  </w:num>
  <w:num w:numId="15" w16cid:durableId="1505586117">
    <w:abstractNumId w:val="0"/>
  </w:num>
  <w:num w:numId="16" w16cid:durableId="1686516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EE"/>
    <w:rsid w:val="00100F7A"/>
    <w:rsid w:val="00624C46"/>
    <w:rsid w:val="00E129EE"/>
    <w:rsid w:val="00E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F0DF"/>
  <w15:docId w15:val="{A7127DE0-028B-C241-8630-C007E772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 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 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semiHidden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 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4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7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8">
    <w:name w:val="Title"/>
    <w:basedOn w:val="a1"/>
    <w:next w:val="af9"/>
    <w:link w:val="afa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afa">
    <w:name w:val="标题 字符"/>
    <w:basedOn w:val="a2"/>
    <w:link w:val="af8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f9">
    <w:name w:val="Subtitle"/>
    <w:basedOn w:val="a1"/>
    <w:next w:val="afb"/>
    <w:link w:val="afc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c">
    <w:name w:val="副标题 字符"/>
    <w:basedOn w:val="a2"/>
    <w:link w:val="af9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b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d">
    <w:name w:val="header"/>
    <w:basedOn w:val="a1"/>
    <w:link w:val="afe"/>
    <w:uiPriority w:val="99"/>
    <w:unhideWhenUsed/>
    <w:qFormat/>
    <w:pPr>
      <w:spacing w:after="0" w:line="240" w:lineRule="auto"/>
    </w:pPr>
  </w:style>
  <w:style w:type="character" w:customStyle="1" w:styleId="afe">
    <w:name w:val="页眉 字符"/>
    <w:basedOn w:val="a2"/>
    <w:link w:val="afd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character" w:styleId="aff">
    <w:name w:val="Hyperlink"/>
    <w:basedOn w:val="a2"/>
    <w:uiPriority w:val="99"/>
    <w:unhideWhenUsed/>
    <w:rsid w:val="00E129EE"/>
    <w:rPr>
      <w:color w:val="B67AC3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E12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rive.google.com/drive/folders/1IXr3mQJtImw_tz4YTyAnEYd3s3mAVB0r?usp=drive_link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rive.google.com/drive/folders/1VyZruUDoeOBpSaqAtGcfzqMKPaV7Wa0S?usp=drive_lin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ihanwang/Library/Containers/com.microsoft.Word/Data/Library/Application%20Support/Microsoft/Office/16.0/DTS/zh-CN%7b6EF3D903-3ABA-A641-8E47-5B3D796211B8%7d/%7bF3D2BB8E-8A75-B242-9A90-D6107D1FA329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BD965E-558E-4E61-B7F5-CC7202F407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8</TotalTime>
  <Pages>3</Pages>
  <Words>90</Words>
  <Characters>609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Junke Wang</cp:lastModifiedBy>
  <cp:revision>1</cp:revision>
  <cp:lastPrinted>2024-03-11T12:19:00Z</cp:lastPrinted>
  <dcterms:created xsi:type="dcterms:W3CDTF">2024-03-11T11:55:00Z</dcterms:created>
  <dcterms:modified xsi:type="dcterms:W3CDTF">2024-03-11T12:20:00Z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